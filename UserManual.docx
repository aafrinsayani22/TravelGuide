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453D4" w14:textId="0FBBEA40" w:rsidR="00E95BCC" w:rsidRDefault="00C92B42">
      <w:pPr>
        <w:pStyle w:val="Title"/>
      </w:pPr>
      <w:r>
        <w:t>Aafrin Project</w:t>
      </w:r>
    </w:p>
    <w:p w14:paraId="6F809FF0" w14:textId="0D02787A" w:rsidR="00E95BCC" w:rsidRDefault="00C92B42">
      <w:pPr>
        <w:pStyle w:val="Subtitle"/>
      </w:pPr>
      <w:r>
        <w:t>Tours &amp; Travels Website</w:t>
      </w:r>
    </w:p>
    <w:p w14:paraId="3484B5AC" w14:textId="77777777" w:rsidR="00E95BCC" w:rsidRDefault="000C1061">
      <w:r>
        <w:rPr>
          <w:noProof/>
          <w:lang w:eastAsia="en-US"/>
        </w:rPr>
        <w:drawing>
          <wp:inline distT="0" distB="0" distL="0" distR="0" wp14:anchorId="6200F269" wp14:editId="59608BAC">
            <wp:extent cx="5486400" cy="3657600"/>
            <wp:effectExtent l="0" t="0" r="0" b="0"/>
            <wp:docPr id="2" name="Picture 2" title="Photo of a leaf on tree b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2005_9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825" w14:textId="018EC7AB" w:rsidR="00E95BCC" w:rsidRDefault="00C92B42">
      <w:pPr>
        <w:pStyle w:val="Author"/>
      </w:pPr>
      <w:proofErr w:type="spellStart"/>
      <w:r>
        <w:t>Aafrin</w:t>
      </w:r>
      <w:proofErr w:type="spellEnd"/>
      <w:r>
        <w:t xml:space="preserve"> </w:t>
      </w:r>
      <w:proofErr w:type="spellStart"/>
      <w:r>
        <w:t>Sayani</w:t>
      </w:r>
      <w:proofErr w:type="spellEnd"/>
      <w:r>
        <w:t xml:space="preserve"> (2030150)</w:t>
      </w:r>
    </w:p>
    <w:p w14:paraId="70EEAA46" w14:textId="77777777" w:rsidR="00E95BCC" w:rsidRDefault="000C1061">
      <w:r>
        <w:br w:type="page"/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0742C8" w14:textId="77777777" w:rsidR="00E95BCC" w:rsidRDefault="000C1061">
          <w:pPr>
            <w:pStyle w:val="TOCHeading"/>
          </w:pPr>
          <w:r>
            <w:rPr>
              <w:rStyle w:val="Emphasis"/>
            </w:rPr>
            <w:t>TAble of</w:t>
          </w:r>
          <w:r>
            <w:rPr>
              <w:rStyle w:val="Emphasis"/>
            </w:rPr>
            <w:br/>
          </w:r>
          <w:r>
            <w:t>Contents</w:t>
          </w:r>
        </w:p>
        <w:p w14:paraId="2499B62B" w14:textId="0481C1B8" w:rsidR="00E95BCC" w:rsidRDefault="000C1061">
          <w:pPr>
            <w:pStyle w:val="TOC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noProof/>
            </w:rPr>
            <w:fldChar w:fldCharType="begin"/>
          </w:r>
          <w:r>
            <w:instrText xml:space="preserve"> TOC \o "1-3" \u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 xml:space="preserve"> </w:t>
          </w:r>
          <w:r w:rsidR="00C93082">
            <w:rPr>
              <w:noProof/>
            </w:rPr>
            <w:t xml:space="preserve">Tours &amp; Travels Wesite </w:t>
          </w:r>
          <w:r>
            <w:rPr>
              <w:noProof/>
            </w:rPr>
            <w:t>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_Toc408396851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7EE5C59" w14:textId="41A9C088" w:rsidR="00E95BCC" w:rsidRPr="00C93082" w:rsidRDefault="00C93082">
          <w:pPr>
            <w:pStyle w:val="TOC2"/>
            <w:rPr>
              <w:noProof/>
            </w:rPr>
          </w:pPr>
          <w:r>
            <w:rPr>
              <w:noProof/>
            </w:rPr>
            <w:t>Homepage</w:t>
          </w:r>
          <w:r w:rsidR="000C1061">
            <w:rPr>
              <w:noProof/>
            </w:rPr>
            <w:tab/>
          </w:r>
          <w:r w:rsidR="000C1061">
            <w:rPr>
              <w:noProof/>
            </w:rPr>
            <w:fldChar w:fldCharType="begin"/>
          </w:r>
          <w:r w:rsidR="000C1061">
            <w:rPr>
              <w:noProof/>
            </w:rPr>
            <w:instrText xml:space="preserve"> PAGEREF _Toc408396852 \h </w:instrText>
          </w:r>
          <w:r w:rsidR="000C1061">
            <w:rPr>
              <w:noProof/>
            </w:rPr>
          </w:r>
          <w:r w:rsidR="000C1061">
            <w:rPr>
              <w:noProof/>
            </w:rPr>
            <w:fldChar w:fldCharType="separate"/>
          </w:r>
          <w:r w:rsidR="000C1061">
            <w:rPr>
              <w:noProof/>
            </w:rPr>
            <w:t>1</w:t>
          </w:r>
          <w:r w:rsidR="000C1061">
            <w:rPr>
              <w:noProof/>
            </w:rPr>
            <w:fldChar w:fldCharType="end"/>
          </w:r>
        </w:p>
        <w:p w14:paraId="4E599C2C" w14:textId="20CF3D3C" w:rsidR="00E95BCC" w:rsidRDefault="00C93082">
          <w:pPr>
            <w:pStyle w:val="TOC2"/>
            <w:rPr>
              <w:noProof/>
            </w:rPr>
          </w:pPr>
          <w:r>
            <w:rPr>
              <w:noProof/>
            </w:rPr>
            <w:t>About Page</w:t>
          </w:r>
          <w:r w:rsidR="000C1061">
            <w:rPr>
              <w:noProof/>
            </w:rPr>
            <w:tab/>
          </w:r>
          <w:r w:rsidR="000C1061">
            <w:rPr>
              <w:noProof/>
            </w:rPr>
            <w:fldChar w:fldCharType="begin"/>
          </w:r>
          <w:r w:rsidR="000C1061">
            <w:rPr>
              <w:noProof/>
            </w:rPr>
            <w:instrText xml:space="preserve"> PAGEREF _Toc408396853 \h </w:instrText>
          </w:r>
          <w:r w:rsidR="000C1061">
            <w:rPr>
              <w:noProof/>
            </w:rPr>
          </w:r>
          <w:r w:rsidR="000C1061">
            <w:rPr>
              <w:noProof/>
            </w:rPr>
            <w:fldChar w:fldCharType="separate"/>
          </w:r>
          <w:r w:rsidR="000C1061">
            <w:rPr>
              <w:noProof/>
            </w:rPr>
            <w:t>2</w:t>
          </w:r>
          <w:r w:rsidR="000C1061">
            <w:rPr>
              <w:noProof/>
            </w:rPr>
            <w:fldChar w:fldCharType="end"/>
          </w:r>
        </w:p>
        <w:p w14:paraId="70F895D9" w14:textId="48665B8A" w:rsidR="00C93082" w:rsidRDefault="00C93082" w:rsidP="00C93082">
          <w:pPr>
            <w:pStyle w:val="TOC2"/>
            <w:rPr>
              <w:rFonts w:eastAsiaTheme="minorEastAsia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noProof/>
            </w:rPr>
            <w:t>Search Page</w:t>
          </w:r>
          <w:r>
            <w:rPr>
              <w:noProof/>
            </w:rPr>
            <w:tab/>
          </w:r>
          <w:r>
            <w:rPr>
              <w:noProof/>
            </w:rPr>
            <w:t>3</w:t>
          </w:r>
        </w:p>
        <w:p w14:paraId="19D290E8" w14:textId="0D86B05B" w:rsidR="00C93082" w:rsidRDefault="00C93082" w:rsidP="00C93082">
          <w:pPr>
            <w:pStyle w:val="TOC2"/>
            <w:rPr>
              <w:rFonts w:eastAsiaTheme="minorEastAsia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noProof/>
            </w:rPr>
            <w:t>Trips Page</w:t>
          </w:r>
          <w:r>
            <w:rPr>
              <w:noProof/>
            </w:rPr>
            <w:tab/>
          </w:r>
          <w:r>
            <w:rPr>
              <w:noProof/>
            </w:rPr>
            <w:t>4</w:t>
          </w:r>
        </w:p>
        <w:p w14:paraId="0328560C" w14:textId="3E15B459" w:rsidR="00C93082" w:rsidRDefault="00C93082" w:rsidP="00C93082">
          <w:pPr>
            <w:pStyle w:val="TOC2"/>
            <w:rPr>
              <w:rFonts w:eastAsiaTheme="minorEastAsia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noProof/>
            </w:rPr>
            <w:t>Feedback Page</w:t>
          </w:r>
          <w:r>
            <w:rPr>
              <w:noProof/>
            </w:rPr>
            <w:tab/>
          </w:r>
          <w:r>
            <w:rPr>
              <w:noProof/>
            </w:rPr>
            <w:t>5</w:t>
          </w:r>
        </w:p>
        <w:p w14:paraId="61B48EA0" w14:textId="5E9DBAE2" w:rsidR="00C93082" w:rsidRDefault="00C93082" w:rsidP="00C93082">
          <w:pPr>
            <w:pStyle w:val="TOC2"/>
            <w:rPr>
              <w:rFonts w:eastAsiaTheme="minorEastAsia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noProof/>
            </w:rPr>
            <w:t>Reference Page</w:t>
          </w:r>
          <w:r>
            <w:rPr>
              <w:noProof/>
            </w:rPr>
            <w:tab/>
          </w:r>
          <w:r>
            <w:rPr>
              <w:noProof/>
            </w:rPr>
            <w:t>6</w:t>
          </w:r>
        </w:p>
        <w:p w14:paraId="496CE0CB" w14:textId="77777777" w:rsidR="00C93082" w:rsidRPr="00C93082" w:rsidRDefault="00C93082" w:rsidP="00C93082"/>
        <w:p w14:paraId="5EC915A8" w14:textId="77777777" w:rsidR="00E95BCC" w:rsidRDefault="000C1061">
          <w:r>
            <w:rPr>
              <w:rFonts w:asciiTheme="majorHAnsi" w:hAnsiTheme="majorHAnsi"/>
              <w:b/>
              <w:bCs/>
              <w:caps/>
              <w:color w:val="2A2A2A" w:themeColor="text2"/>
              <w:sz w:val="28"/>
            </w:rPr>
            <w:fldChar w:fldCharType="end"/>
          </w:r>
        </w:p>
      </w:sdtContent>
    </w:sdt>
    <w:p w14:paraId="6350A76B" w14:textId="77777777" w:rsidR="00E95BCC" w:rsidRDefault="00E95BCC">
      <w:pPr>
        <w:sectPr w:rsidR="00E95BCC">
          <w:pgSz w:w="12240" w:h="15840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2833A876" w14:textId="47C90A81" w:rsidR="00E95BCC" w:rsidRDefault="00A913C3">
      <w:pPr>
        <w:pStyle w:val="Heading1"/>
      </w:pPr>
      <w:bookmarkStart w:id="0" w:name="_Toc408396851"/>
      <w:r>
        <w:rPr>
          <w:rStyle w:val="Emphasis"/>
        </w:rPr>
        <w:lastRenderedPageBreak/>
        <w:t>User</w:t>
      </w:r>
      <w:r w:rsidR="000C1061">
        <w:br/>
      </w:r>
      <w:bookmarkEnd w:id="0"/>
      <w:r>
        <w:t>Manual</w:t>
      </w:r>
    </w:p>
    <w:p w14:paraId="5E2E62A8" w14:textId="77777777" w:rsidR="00A0590D" w:rsidRDefault="00A0590D"/>
    <w:p w14:paraId="6BC13B84" w14:textId="77777777" w:rsidR="00A0590D" w:rsidRDefault="00A0590D"/>
    <w:p w14:paraId="1C1169EF" w14:textId="77777777" w:rsidR="00A0590D" w:rsidRDefault="00A0590D"/>
    <w:p w14:paraId="6B7DB543" w14:textId="77777777" w:rsidR="00A0590D" w:rsidRDefault="00A0590D"/>
    <w:p w14:paraId="1AA44406" w14:textId="77777777" w:rsidR="00A0590D" w:rsidRDefault="00A0590D"/>
    <w:p w14:paraId="6535A6F2" w14:textId="77777777" w:rsidR="00A0590D" w:rsidRDefault="00A0590D"/>
    <w:p w14:paraId="35CE1C53" w14:textId="77777777" w:rsidR="00A0590D" w:rsidRDefault="00A0590D"/>
    <w:p w14:paraId="01DDC145" w14:textId="77777777" w:rsidR="00A0590D" w:rsidRDefault="00A0590D"/>
    <w:p w14:paraId="093D0C34" w14:textId="77777777" w:rsidR="00A0590D" w:rsidRDefault="00A0590D"/>
    <w:p w14:paraId="4344973C" w14:textId="77777777" w:rsidR="00A0590D" w:rsidRDefault="00A0590D"/>
    <w:p w14:paraId="4C68337E" w14:textId="77777777" w:rsidR="00A0590D" w:rsidRDefault="00A0590D"/>
    <w:p w14:paraId="22B96029" w14:textId="77777777" w:rsidR="00A0590D" w:rsidRDefault="00A0590D"/>
    <w:p w14:paraId="60D2829E" w14:textId="04C72652" w:rsidR="00E95BCC" w:rsidRDefault="00C92B42">
      <w:r>
        <w:lastRenderedPageBreak/>
        <w:t>Step 1: Login the website using Username: admin</w:t>
      </w:r>
    </w:p>
    <w:p w14:paraId="06E9D9BE" w14:textId="0722DCC7" w:rsidR="00E95BCC" w:rsidRDefault="00C92B42">
      <w:pPr>
        <w:pStyle w:val="Heading2"/>
      </w:pPr>
      <w:bookmarkStart w:id="1" w:name="_Toc408396852"/>
      <w:r>
        <w:rPr>
          <w:noProof/>
        </w:rPr>
        <w:drawing>
          <wp:inline distT="0" distB="0" distL="0" distR="0" wp14:anchorId="68B4CEB0" wp14:editId="71BD02E2">
            <wp:extent cx="5486400" cy="34290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4364CCE7" w14:textId="069B05F9" w:rsidR="00C92B42" w:rsidRDefault="00C92B42" w:rsidP="00C92B42">
      <w:r>
        <w:t xml:space="preserve">Step </w:t>
      </w:r>
      <w:r>
        <w:t>2</w:t>
      </w:r>
      <w:r>
        <w:t>: Login the website using Username: admin</w:t>
      </w:r>
      <w:r>
        <w:rPr>
          <w:noProof/>
        </w:rPr>
        <w:drawing>
          <wp:inline distT="0" distB="0" distL="0" distR="0" wp14:anchorId="71BFCEE7" wp14:editId="5BCE2E9E">
            <wp:extent cx="5486400" cy="34290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BD5" w14:textId="77777777" w:rsidR="00A0590D" w:rsidRDefault="00A0590D" w:rsidP="00C92B42"/>
    <w:p w14:paraId="7CC40259" w14:textId="7F6CD5F2" w:rsidR="00A0590D" w:rsidRDefault="00A0590D" w:rsidP="00C92B42">
      <w:r>
        <w:lastRenderedPageBreak/>
        <w:t>Step 3: Use Internal links to navigate the website</w:t>
      </w:r>
    </w:p>
    <w:p w14:paraId="5F7C6CBF" w14:textId="0D58A532" w:rsidR="00C92B42" w:rsidRDefault="00A0590D" w:rsidP="00C92B42">
      <w:r>
        <w:rPr>
          <w:noProof/>
        </w:rPr>
        <w:drawing>
          <wp:inline distT="0" distB="0" distL="0" distR="0" wp14:anchorId="1ACAE963" wp14:editId="7AFCD942">
            <wp:extent cx="5486400" cy="34290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FC8D" w14:textId="77777777" w:rsidR="00A0590D" w:rsidRDefault="00A0590D" w:rsidP="00A0590D">
      <w:r>
        <w:t>Step 3: Use Internal links to navigate the website</w:t>
      </w:r>
    </w:p>
    <w:p w14:paraId="1CC62172" w14:textId="67DA73C6" w:rsidR="00A0590D" w:rsidRDefault="00A0590D" w:rsidP="00C92B42">
      <w:r>
        <w:rPr>
          <w:noProof/>
        </w:rPr>
        <w:drawing>
          <wp:inline distT="0" distB="0" distL="0" distR="0" wp14:anchorId="1C24A740" wp14:editId="4C68B451">
            <wp:extent cx="5486400" cy="342900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566F" w14:textId="0FBAC522" w:rsidR="00A0590D" w:rsidRDefault="00A0590D" w:rsidP="00C92B42"/>
    <w:p w14:paraId="4EE06B69" w14:textId="77777777" w:rsidR="00A0590D" w:rsidRDefault="00A0590D" w:rsidP="00A0590D">
      <w:r>
        <w:lastRenderedPageBreak/>
        <w:t>Step 3: Use Internal links to navigate the website</w:t>
      </w:r>
    </w:p>
    <w:p w14:paraId="0B296A51" w14:textId="5B5ED1BA" w:rsidR="00A0590D" w:rsidRDefault="00A0590D" w:rsidP="00C92B42">
      <w:r>
        <w:rPr>
          <w:noProof/>
        </w:rPr>
        <w:drawing>
          <wp:inline distT="0" distB="0" distL="0" distR="0" wp14:anchorId="130474E7" wp14:editId="3DAEEE2C">
            <wp:extent cx="5486400" cy="342900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7C081" wp14:editId="251B5AD2">
            <wp:extent cx="5486400" cy="342900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C95ED" wp14:editId="47091883">
            <wp:extent cx="5486400" cy="342900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924CC" wp14:editId="147ACED3">
            <wp:extent cx="5486400" cy="3429000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6DB09" wp14:editId="12D8CACB">
            <wp:extent cx="5486400" cy="342900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0AD8E" wp14:editId="2BA0CF63">
            <wp:extent cx="5486400" cy="342900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29FD7" wp14:editId="7B1AB2CF">
            <wp:extent cx="5486400" cy="342900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0B3AC" wp14:editId="12A0F78B">
            <wp:extent cx="5486400" cy="342900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563" w14:textId="2BFF9100" w:rsidR="00A0590D" w:rsidRDefault="00A0590D" w:rsidP="00C92B42"/>
    <w:p w14:paraId="066A8126" w14:textId="3EE9419B" w:rsidR="00A0590D" w:rsidRDefault="00A0590D" w:rsidP="00C92B42"/>
    <w:p w14:paraId="1586B6FF" w14:textId="6C270663" w:rsidR="00A0590D" w:rsidRDefault="00A0590D" w:rsidP="00C92B42"/>
    <w:p w14:paraId="47C6D13C" w14:textId="1385CD97" w:rsidR="00A0590D" w:rsidRDefault="00A0590D" w:rsidP="00A0590D">
      <w:r>
        <w:lastRenderedPageBreak/>
        <w:t xml:space="preserve">Step </w:t>
      </w:r>
      <w:r>
        <w:t>4</w:t>
      </w:r>
      <w:r>
        <w:t xml:space="preserve">: </w:t>
      </w:r>
      <w:r>
        <w:t xml:space="preserve">Welcome page </w:t>
      </w:r>
    </w:p>
    <w:p w14:paraId="302CF52F" w14:textId="0F2CD55A" w:rsidR="00A0590D" w:rsidRDefault="00A0590D" w:rsidP="00C92B42">
      <w:r>
        <w:rPr>
          <w:noProof/>
        </w:rPr>
        <w:drawing>
          <wp:inline distT="0" distB="0" distL="0" distR="0" wp14:anchorId="204DD0D4" wp14:editId="54DB8FC5">
            <wp:extent cx="5486400" cy="342900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99B6" w14:textId="38246FB0" w:rsidR="00A0590D" w:rsidRDefault="00A0590D" w:rsidP="00C92B42"/>
    <w:p w14:paraId="13078727" w14:textId="3B85D3A4" w:rsidR="00A0590D" w:rsidRDefault="00A0590D" w:rsidP="00A0590D"/>
    <w:p w14:paraId="68DD7612" w14:textId="3D807708" w:rsidR="00A0590D" w:rsidRPr="00C92B42" w:rsidRDefault="00A0590D" w:rsidP="00C92B42">
      <w:r>
        <w:rPr>
          <w:noProof/>
        </w:rPr>
        <w:drawing>
          <wp:inline distT="0" distB="0" distL="0" distR="0" wp14:anchorId="046338EA" wp14:editId="0591D243">
            <wp:extent cx="5486400" cy="34290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088B" w14:textId="4E38EA67" w:rsidR="00E95BCC" w:rsidRDefault="00A0590D">
      <w:r>
        <w:rPr>
          <w:noProof/>
        </w:rPr>
        <w:lastRenderedPageBreak/>
        <w:drawing>
          <wp:inline distT="0" distB="0" distL="0" distR="0" wp14:anchorId="4F5D5436" wp14:editId="0720C673">
            <wp:extent cx="5486400" cy="3429000"/>
            <wp:effectExtent l="0" t="0" r="0" b="0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5AFD" w14:textId="3F0FFA4A" w:rsidR="00A0590D" w:rsidRDefault="00A0590D"/>
    <w:p w14:paraId="6301CFAF" w14:textId="58CA1CBE" w:rsidR="00A0590D" w:rsidRDefault="00A0590D">
      <w:r>
        <w:t xml:space="preserve">Step 5: Click </w:t>
      </w:r>
      <w:r>
        <w:t xml:space="preserve">the continents </w:t>
      </w:r>
      <w:r>
        <w:t>area suggested below to know more about the places to visit.</w:t>
      </w:r>
    </w:p>
    <w:p w14:paraId="4F9EF912" w14:textId="55854A7A" w:rsidR="00A0590D" w:rsidRDefault="00A0590D">
      <w:r>
        <w:rPr>
          <w:noProof/>
        </w:rPr>
        <w:drawing>
          <wp:inline distT="0" distB="0" distL="0" distR="0" wp14:anchorId="7586FFBC" wp14:editId="3447BC4F">
            <wp:extent cx="5486400" cy="3429000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9105" w14:textId="62EC986B" w:rsidR="00E95BCC" w:rsidRDefault="00C93082">
      <w:pPr>
        <w:pStyle w:val="Quote"/>
      </w:pPr>
      <w:r>
        <w:rPr>
          <w:noProof/>
        </w:rPr>
        <w:lastRenderedPageBreak/>
        <w:drawing>
          <wp:inline distT="0" distB="0" distL="0" distR="0" wp14:anchorId="29A037C9" wp14:editId="46D77FD5">
            <wp:extent cx="5486400" cy="342900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37F08" wp14:editId="3414272E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E67" w14:textId="5FE4252D" w:rsidR="00C93082" w:rsidRDefault="00C93082" w:rsidP="00C93082"/>
    <w:p w14:paraId="27FD61D6" w14:textId="77777777" w:rsidR="00C93082" w:rsidRDefault="00C93082" w:rsidP="00C93082"/>
    <w:p w14:paraId="75642D2B" w14:textId="77777777" w:rsidR="00C93082" w:rsidRDefault="00C93082" w:rsidP="00C93082"/>
    <w:p w14:paraId="43FD87C8" w14:textId="3E9F03DE" w:rsidR="00C93082" w:rsidRDefault="00C93082" w:rsidP="00C93082">
      <w:r>
        <w:lastRenderedPageBreak/>
        <w:t xml:space="preserve">Step </w:t>
      </w:r>
      <w:r>
        <w:t>7</w:t>
      </w:r>
      <w:r>
        <w:t xml:space="preserve">: </w:t>
      </w:r>
      <w:r>
        <w:t>Search the continent in the search bar.</w:t>
      </w:r>
    </w:p>
    <w:p w14:paraId="4E730E95" w14:textId="777812C9" w:rsidR="00C93082" w:rsidRDefault="00C93082" w:rsidP="00C93082">
      <w:r>
        <w:rPr>
          <w:noProof/>
        </w:rPr>
        <w:drawing>
          <wp:inline distT="0" distB="0" distL="0" distR="0" wp14:anchorId="100044A2" wp14:editId="6A55528C">
            <wp:extent cx="5486400" cy="342900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EB3C" w14:textId="1CA737A0" w:rsidR="00C93082" w:rsidRDefault="00C93082" w:rsidP="00C93082"/>
    <w:p w14:paraId="6706B6B9" w14:textId="5832F48C" w:rsidR="00C93082" w:rsidRDefault="00C93082" w:rsidP="00C93082">
      <w:r>
        <w:lastRenderedPageBreak/>
        <w:t xml:space="preserve">If Continent not </w:t>
      </w:r>
      <w:proofErr w:type="gramStart"/>
      <w:r>
        <w:t>found</w:t>
      </w:r>
      <w:proofErr w:type="gramEnd"/>
      <w:r>
        <w:t xml:space="preserve"> </w:t>
      </w:r>
      <w:r w:rsidR="00A913C3">
        <w:t xml:space="preserve">then it will show 404 </w:t>
      </w:r>
      <w:r w:rsidR="00A913C3">
        <w:t xml:space="preserve">&amp; </w:t>
      </w:r>
      <w:r w:rsidR="00A913C3">
        <w:t>recommendations.</w:t>
      </w:r>
      <w:r w:rsidR="00A913C3">
        <w:rPr>
          <w:noProof/>
        </w:rPr>
        <w:drawing>
          <wp:inline distT="0" distB="0" distL="0" distR="0" wp14:anchorId="35DC77A6" wp14:editId="53240C42">
            <wp:extent cx="5486400" cy="342900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3C3">
        <w:rPr>
          <w:noProof/>
        </w:rPr>
        <w:drawing>
          <wp:inline distT="0" distB="0" distL="0" distR="0" wp14:anchorId="74025FEF" wp14:editId="4F544D22">
            <wp:extent cx="5486400" cy="342900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B5DD" w14:textId="77777777" w:rsidR="00C93082" w:rsidRPr="00C93082" w:rsidRDefault="00C93082" w:rsidP="00C93082"/>
    <w:p w14:paraId="710EC91E" w14:textId="77777777" w:rsidR="00A913C3" w:rsidRDefault="00A913C3" w:rsidP="00A913C3"/>
    <w:p w14:paraId="28F7675F" w14:textId="77777777" w:rsidR="00A913C3" w:rsidRDefault="00A913C3" w:rsidP="00A913C3">
      <w:bookmarkStart w:id="2" w:name="_Toc408396853"/>
      <w:r>
        <w:lastRenderedPageBreak/>
        <w:t>Step 7: Search the continent in the search bar.</w:t>
      </w:r>
      <w:r>
        <w:rPr>
          <w:noProof/>
        </w:rPr>
        <w:drawing>
          <wp:inline distT="0" distB="0" distL="0" distR="0" wp14:anchorId="68D8A68E" wp14:editId="388E2556">
            <wp:extent cx="5486400" cy="34290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2036A" wp14:editId="3C9426E0">
            <wp:extent cx="5486400" cy="34290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DDAE" w14:textId="3645645B" w:rsidR="00A913C3" w:rsidRDefault="00A913C3" w:rsidP="00A913C3">
      <w:r>
        <w:rPr>
          <w:noProof/>
        </w:rPr>
        <w:lastRenderedPageBreak/>
        <w:drawing>
          <wp:inline distT="0" distB="0" distL="0" distR="0" wp14:anchorId="6937031E" wp14:editId="24692E6F">
            <wp:extent cx="5486400" cy="34290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BD6B" w14:textId="6937BA27" w:rsidR="00A913C3" w:rsidRDefault="00A913C3" w:rsidP="00A913C3">
      <w:r>
        <w:t>Step 8: Get Cookies</w:t>
      </w:r>
    </w:p>
    <w:p w14:paraId="4D194E42" w14:textId="19ED5684" w:rsidR="00A913C3" w:rsidRDefault="00A913C3" w:rsidP="00A913C3">
      <w:r>
        <w:rPr>
          <w:noProof/>
        </w:rPr>
        <w:drawing>
          <wp:inline distT="0" distB="0" distL="0" distR="0" wp14:anchorId="1EED9451" wp14:editId="53316C57">
            <wp:extent cx="5486400" cy="34290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D275" w14:textId="31FBF0C0" w:rsidR="00A913C3" w:rsidRDefault="00A913C3" w:rsidP="00A913C3"/>
    <w:p w14:paraId="294FB298" w14:textId="71833793" w:rsidR="00A913C3" w:rsidRDefault="00A913C3" w:rsidP="00A913C3"/>
    <w:p w14:paraId="1249B6CA" w14:textId="0538C411" w:rsidR="00A913C3" w:rsidRDefault="00A913C3" w:rsidP="00A913C3">
      <w:r>
        <w:lastRenderedPageBreak/>
        <w:t xml:space="preserve">Step </w:t>
      </w:r>
      <w:r>
        <w:t>8</w:t>
      </w:r>
      <w:r>
        <w:t xml:space="preserve">: </w:t>
      </w:r>
      <w:r>
        <w:t>Show the cookies on the next page with time consumed.</w:t>
      </w:r>
    </w:p>
    <w:p w14:paraId="5842B5EA" w14:textId="6DC6858F" w:rsidR="00A913C3" w:rsidRDefault="00A913C3" w:rsidP="00A913C3">
      <w:r>
        <w:rPr>
          <w:noProof/>
        </w:rPr>
        <w:drawing>
          <wp:inline distT="0" distB="0" distL="0" distR="0" wp14:anchorId="081E6BB2" wp14:editId="481652ED">
            <wp:extent cx="5486400" cy="34290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A06E" w14:textId="00DCE1EA" w:rsidR="00A913C3" w:rsidRDefault="00A913C3" w:rsidP="00A913C3">
      <w:r>
        <w:t>Step 9: Delete cookies.</w:t>
      </w:r>
    </w:p>
    <w:p w14:paraId="3E3B900B" w14:textId="0E11BE01" w:rsidR="00A913C3" w:rsidRDefault="00A913C3" w:rsidP="00A913C3">
      <w:r>
        <w:rPr>
          <w:noProof/>
        </w:rPr>
        <w:drawing>
          <wp:inline distT="0" distB="0" distL="0" distR="0" wp14:anchorId="59B2F531" wp14:editId="42DC5264">
            <wp:extent cx="5486400" cy="34290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920" w14:textId="77777777" w:rsidR="00A913C3" w:rsidRDefault="00A913C3" w:rsidP="00A913C3"/>
    <w:p w14:paraId="3B2DAB79" w14:textId="6924407E" w:rsidR="00A913C3" w:rsidRDefault="00A913C3" w:rsidP="00A913C3">
      <w:r>
        <w:lastRenderedPageBreak/>
        <w:t xml:space="preserve">Step 9: </w:t>
      </w:r>
      <w:r>
        <w:t>Reference Page</w:t>
      </w:r>
    </w:p>
    <w:bookmarkEnd w:id="2"/>
    <w:p w14:paraId="3CC21D09" w14:textId="0480E461" w:rsidR="00E95BCC" w:rsidRDefault="00A913C3">
      <w:pPr>
        <w:pStyle w:val="Heading2"/>
      </w:pPr>
      <w:r>
        <w:rPr>
          <w:noProof/>
        </w:rPr>
        <w:drawing>
          <wp:inline distT="0" distB="0" distL="0" distR="0" wp14:anchorId="1ECF818A" wp14:editId="7B8B8D7E">
            <wp:extent cx="5486400" cy="3429000"/>
            <wp:effectExtent l="0" t="0" r="0" b="0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61E33" wp14:editId="1E97EBAD">
            <wp:extent cx="5486400" cy="342900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F51B" w14:textId="41DB7350" w:rsidR="00E95BCC" w:rsidRDefault="00A913C3">
      <w:r>
        <w:t>Thank You,</w:t>
      </w:r>
    </w:p>
    <w:p w14:paraId="1AE389E6" w14:textId="1DCEC423" w:rsidR="00A913C3" w:rsidRDefault="00A913C3">
      <w:proofErr w:type="spellStart"/>
      <w:r>
        <w:t>Aafrin</w:t>
      </w:r>
      <w:proofErr w:type="spellEnd"/>
      <w:r>
        <w:t xml:space="preserve"> Sayani</w:t>
      </w:r>
    </w:p>
    <w:sectPr w:rsidR="00A913C3">
      <w:footerReference w:type="default" r:id="rId42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B2444" w14:textId="77777777" w:rsidR="000C1061" w:rsidRDefault="000C1061">
      <w:pPr>
        <w:spacing w:after="0" w:line="240" w:lineRule="auto"/>
      </w:pPr>
      <w:r>
        <w:separator/>
      </w:r>
    </w:p>
  </w:endnote>
  <w:endnote w:type="continuationSeparator" w:id="0">
    <w:p w14:paraId="20EA595D" w14:textId="77777777" w:rsidR="000C1061" w:rsidRDefault="000C10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FF0CE4" w14:textId="77777777" w:rsidR="00E95BCC" w:rsidRDefault="000C106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E49C3" w14:textId="77777777" w:rsidR="000C1061" w:rsidRDefault="000C1061">
      <w:pPr>
        <w:spacing w:after="0" w:line="240" w:lineRule="auto"/>
      </w:pPr>
      <w:r>
        <w:separator/>
      </w:r>
    </w:p>
  </w:footnote>
  <w:footnote w:type="continuationSeparator" w:id="0">
    <w:p w14:paraId="517E7A48" w14:textId="77777777" w:rsidR="000C1061" w:rsidRDefault="000C10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8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B42"/>
    <w:rsid w:val="000C1061"/>
    <w:rsid w:val="00424E3E"/>
    <w:rsid w:val="00A0590D"/>
    <w:rsid w:val="00A913C3"/>
    <w:rsid w:val="00C92B42"/>
    <w:rsid w:val="00C93082"/>
    <w:rsid w:val="00E95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B4F1F"/>
  <w15:chartTrackingRefBased/>
  <w15:docId w15:val="{EBA05174-FAE4-B64F-98EB-BF696AB63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8"/>
    <w:semiHidden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afrinsayani/Library/Containers/com.microsoft.Word/Data/Library/Application%20Support/Microsoft/Office/16.0/DTS/en-US%7b5245AE15-22DB-2B4E-B66B-DEC722AA268D%7d/%7bEDEB1349-74DF-7E46-A111-B0817979B94F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A131541-2DE1-47E4-B02C-C56562F5FA5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25</TotalTime>
  <Pages>18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Aafrin Yusuf Sayani</cp:lastModifiedBy>
  <cp:revision>1</cp:revision>
  <dcterms:created xsi:type="dcterms:W3CDTF">2021-12-08T03:07:00Z</dcterms:created>
  <dcterms:modified xsi:type="dcterms:W3CDTF">2021-12-08T03:38:00Z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